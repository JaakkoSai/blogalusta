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696C" w14:textId="14CFDDEB" w:rsidR="006A5CE8" w:rsidRDefault="002A13E1" w:rsidP="006A5CE8">
      <w:pPr>
        <w:pStyle w:val="Otsikko1"/>
        <w:rPr>
          <w:lang w:val="en-US"/>
        </w:rPr>
      </w:pPr>
      <w:proofErr w:type="spellStart"/>
      <w:r>
        <w:rPr>
          <w:lang w:val="en-US"/>
        </w:rPr>
        <w:t>Harjoitustyön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päiväkirja</w:t>
      </w:r>
      <w:proofErr w:type="spellEnd"/>
    </w:p>
    <w:p w14:paraId="3162B447" w14:textId="7FC80783" w:rsidR="002A13E1" w:rsidRDefault="002A13E1" w:rsidP="002A13E1">
      <w:pPr>
        <w:pStyle w:val="Body"/>
        <w:rPr>
          <w:lang w:val="en-US"/>
        </w:rPr>
      </w:pPr>
    </w:p>
    <w:p w14:paraId="44CF5489" w14:textId="3327314B" w:rsidR="002A13E1" w:rsidRDefault="002A13E1" w:rsidP="002A13E1">
      <w:pPr>
        <w:pStyle w:val="Otsikko2"/>
        <w:rPr>
          <w:lang w:val="en-US"/>
        </w:rPr>
      </w:pPr>
      <w:r>
        <w:rPr>
          <w:lang w:val="en-US"/>
        </w:rPr>
        <w:t>31.10.2023</w:t>
      </w:r>
    </w:p>
    <w:p w14:paraId="0D7A760F" w14:textId="11DD7DC4" w:rsidR="002A13E1" w:rsidRDefault="002A13E1" w:rsidP="002A13E1">
      <w:pPr>
        <w:pStyle w:val="Body"/>
      </w:pPr>
      <w:r w:rsidRPr="002A13E1">
        <w:t>Aloitin harjoitustyön tekemisen ja ilmoitin v</w:t>
      </w:r>
      <w:r>
        <w:t xml:space="preserve">alitsemani aiheen </w:t>
      </w:r>
      <w:proofErr w:type="spellStart"/>
      <w:r>
        <w:t>moodleen</w:t>
      </w:r>
      <w:proofErr w:type="spellEnd"/>
      <w:r>
        <w:t xml:space="preserve">, sekä tein </w:t>
      </w:r>
      <w:proofErr w:type="spellStart"/>
      <w:r>
        <w:t>VSCoden</w:t>
      </w:r>
      <w:proofErr w:type="spellEnd"/>
      <w:r>
        <w:t xml:space="preserve"> ja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Initializerin</w:t>
      </w:r>
      <w:proofErr w:type="spellEnd"/>
      <w:r>
        <w:t xml:space="preserve"> avulla valmiin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pohjan harjoitustyölle.</w:t>
      </w:r>
    </w:p>
    <w:p w14:paraId="30E97737" w14:textId="6B123D97" w:rsidR="002A13E1" w:rsidRDefault="002A13E1" w:rsidP="002A13E1">
      <w:pPr>
        <w:pStyle w:val="Body"/>
      </w:pPr>
      <w:r>
        <w:t xml:space="preserve">Lisäsin tämän jälkeen mielestäni tarvittavat </w:t>
      </w:r>
      <w:proofErr w:type="spellStart"/>
      <w:r>
        <w:t>controllerit</w:t>
      </w:r>
      <w:proofErr w:type="spellEnd"/>
      <w:r>
        <w:t xml:space="preserve"> eli PostController ja </w:t>
      </w:r>
      <w:proofErr w:type="spellStart"/>
      <w:r>
        <w:t>UserController</w:t>
      </w:r>
      <w:proofErr w:type="spellEnd"/>
      <w:r>
        <w:t xml:space="preserve">. Lisäsin Web ja Domain </w:t>
      </w:r>
      <w:proofErr w:type="spellStart"/>
      <w:r>
        <w:t>folderit</w:t>
      </w:r>
      <w:proofErr w:type="spellEnd"/>
      <w:r>
        <w:t xml:space="preserve">. Lisäsin tyhjän </w:t>
      </w:r>
      <w:proofErr w:type="spellStart"/>
      <w:r>
        <w:t>SecurityConfig</w:t>
      </w:r>
      <w:proofErr w:type="spellEnd"/>
      <w:r>
        <w:t xml:space="preserve"> tiedoston ja lisäsin </w:t>
      </w:r>
      <w:proofErr w:type="spellStart"/>
      <w:r>
        <w:t>BlogUser</w:t>
      </w:r>
      <w:proofErr w:type="spellEnd"/>
      <w:r>
        <w:t xml:space="preserve"> ja </w:t>
      </w:r>
      <w:proofErr w:type="spellStart"/>
      <w:r>
        <w:t>BlogPost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tiedostot ja tein näille valmiiksi </w:t>
      </w:r>
      <w:proofErr w:type="spellStart"/>
      <w:r>
        <w:t>Repository</w:t>
      </w:r>
      <w:proofErr w:type="spellEnd"/>
      <w:r>
        <w:t xml:space="preserve"> tiedostot. Lisäsin 3 tyhjää </w:t>
      </w:r>
      <w:proofErr w:type="spellStart"/>
      <w:r>
        <w:t>templatea</w:t>
      </w:r>
      <w:proofErr w:type="spellEnd"/>
      <w:r>
        <w:t xml:space="preserve"> jotka ovat index.html login.html ja post.html.</w:t>
      </w:r>
    </w:p>
    <w:p w14:paraId="4A703DE7" w14:textId="29CED443" w:rsidR="002A13E1" w:rsidRDefault="002A13E1" w:rsidP="002A13E1">
      <w:pPr>
        <w:pStyle w:val="Body"/>
      </w:pPr>
      <w:r>
        <w:t xml:space="preserve">Lisäsin tässä vaiheessa </w:t>
      </w:r>
      <w:proofErr w:type="spellStart"/>
      <w:r>
        <w:t>viellä</w:t>
      </w:r>
      <w:proofErr w:type="spellEnd"/>
      <w:r>
        <w:t xml:space="preserve"> H2DB ohjelmaani, mutta mahdollisesti vaihdan sen </w:t>
      </w:r>
      <w:proofErr w:type="spellStart"/>
      <w:r>
        <w:t>MariaDBseen</w:t>
      </w:r>
      <w:proofErr w:type="spellEnd"/>
      <w:r>
        <w:t xml:space="preserve">. Lisäsin tarvittavat pom.xml </w:t>
      </w:r>
      <w:proofErr w:type="spellStart"/>
      <w:r>
        <w:t>dependecyt</w:t>
      </w:r>
      <w:proofErr w:type="spellEnd"/>
      <w:r>
        <w:t xml:space="preserve"> sekä </w:t>
      </w:r>
      <w:proofErr w:type="spellStart"/>
      <w:r>
        <w:t>liksäsin</w:t>
      </w:r>
      <w:proofErr w:type="spellEnd"/>
      <w:r>
        <w:t xml:space="preserve"> H2 minun </w:t>
      </w:r>
      <w:proofErr w:type="spellStart"/>
      <w:r>
        <w:t>application.properties</w:t>
      </w:r>
      <w:proofErr w:type="spellEnd"/>
      <w:r>
        <w:t xml:space="preserve"> tiedostoon.</w:t>
      </w:r>
    </w:p>
    <w:p w14:paraId="723D4755" w14:textId="3344566E" w:rsidR="002A13E1" w:rsidRDefault="002A13E1" w:rsidP="002A13E1">
      <w:pPr>
        <w:pStyle w:val="Body"/>
      </w:pPr>
      <w:r>
        <w:t xml:space="preserve">Lisäsin Setterit ja </w:t>
      </w:r>
      <w:proofErr w:type="spellStart"/>
      <w:r>
        <w:t>Getterit</w:t>
      </w:r>
      <w:proofErr w:type="spellEnd"/>
      <w:r>
        <w:t xml:space="preserve"> sekä muut tarvittavat lisäykset Post ja User </w:t>
      </w:r>
      <w:proofErr w:type="spellStart"/>
      <w:r>
        <w:t>classeihin</w:t>
      </w:r>
      <w:proofErr w:type="spellEnd"/>
      <w:r>
        <w:t xml:space="preserve">. Tein tyhjän </w:t>
      </w:r>
      <w:proofErr w:type="spellStart"/>
      <w:r>
        <w:t>index</w:t>
      </w:r>
      <w:proofErr w:type="spellEnd"/>
      <w:r>
        <w:t xml:space="preserve"> sivun PostControlleriin. Lisäsin tässä vaiheessa työn </w:t>
      </w:r>
      <w:proofErr w:type="spellStart"/>
      <w:r>
        <w:t>Githubiin</w:t>
      </w:r>
      <w:proofErr w:type="spellEnd"/>
      <w:r>
        <w:t>.</w:t>
      </w:r>
    </w:p>
    <w:p w14:paraId="06117348" w14:textId="380D7267" w:rsidR="002A13E1" w:rsidRDefault="002A13E1" w:rsidP="002A13E1">
      <w:pPr>
        <w:pStyle w:val="Body"/>
      </w:pPr>
      <w:r>
        <w:t>Työhön käytetty noin 3 tuntia tässä vaiheessa.</w:t>
      </w:r>
    </w:p>
    <w:p w14:paraId="15282494" w14:textId="19698D7F" w:rsidR="002A13E1" w:rsidRDefault="002A13E1" w:rsidP="002A13E1">
      <w:pPr>
        <w:pStyle w:val="Otsikko2"/>
      </w:pPr>
      <w:r>
        <w:t>02.10.2023</w:t>
      </w:r>
    </w:p>
    <w:p w14:paraId="138277BD" w14:textId="005149C6" w:rsidR="002A13E1" w:rsidRDefault="0072606F" w:rsidP="002A13E1">
      <w:pPr>
        <w:pStyle w:val="Body"/>
        <w:rPr>
          <w:lang w:val="en-US"/>
        </w:rPr>
      </w:pPr>
      <w:proofErr w:type="spellStart"/>
      <w:r w:rsidRPr="0072606F">
        <w:rPr>
          <w:lang w:val="en-US"/>
        </w:rPr>
        <w:t>Lisäsin</w:t>
      </w:r>
      <w:proofErr w:type="spellEnd"/>
      <w:r w:rsidRPr="0072606F">
        <w:rPr>
          <w:lang w:val="en-US"/>
        </w:rPr>
        <w:t xml:space="preserve"> Service </w:t>
      </w:r>
      <w:proofErr w:type="spellStart"/>
      <w:r w:rsidRPr="0072606F">
        <w:rPr>
          <w:lang w:val="en-US"/>
        </w:rPr>
        <w:t>Layerin</w:t>
      </w:r>
      <w:proofErr w:type="spellEnd"/>
      <w:r w:rsidRPr="0072606F">
        <w:rPr>
          <w:lang w:val="en-US"/>
        </w:rPr>
        <w:t xml:space="preserve"> Post </w:t>
      </w:r>
      <w:proofErr w:type="spellStart"/>
      <w:r w:rsidRPr="0072606F">
        <w:rPr>
          <w:lang w:val="en-US"/>
        </w:rPr>
        <w:t>toiminolle</w:t>
      </w:r>
      <w:proofErr w:type="spellEnd"/>
      <w:r w:rsidRPr="0072606F">
        <w:rPr>
          <w:lang w:val="en-US"/>
        </w:rPr>
        <w:t>.</w:t>
      </w:r>
      <w:r>
        <w:rPr>
          <w:lang w:val="en-US"/>
        </w:rPr>
        <w:t xml:space="preserve"> </w:t>
      </w:r>
      <w:r w:rsidR="00CD2863" w:rsidRPr="00CD2863">
        <w:t xml:space="preserve">Lisäsin Service </w:t>
      </w:r>
      <w:proofErr w:type="spellStart"/>
      <w:r w:rsidR="00CD2863" w:rsidRPr="00CD2863">
        <w:t>Layerin</w:t>
      </w:r>
      <w:proofErr w:type="spellEnd"/>
      <w:r w:rsidR="00CD2863" w:rsidRPr="00CD2863">
        <w:t xml:space="preserve"> User toiminnolle</w:t>
      </w:r>
      <w:r w:rsidR="00CD2863">
        <w:t xml:space="preserve">. Lisäsin </w:t>
      </w:r>
      <w:proofErr w:type="spellStart"/>
      <w:r w:rsidR="00CD2863">
        <w:t>SignupFormin</w:t>
      </w:r>
      <w:proofErr w:type="spellEnd"/>
      <w:r w:rsidR="00CD2863">
        <w:t xml:space="preserve"> ja </w:t>
      </w:r>
      <w:proofErr w:type="spellStart"/>
      <w:r w:rsidR="00CD2863">
        <w:t>SecurityConfigin</w:t>
      </w:r>
      <w:proofErr w:type="spellEnd"/>
      <w:r w:rsidR="00CD2863">
        <w:t xml:space="preserve">. </w:t>
      </w:r>
      <w:proofErr w:type="spellStart"/>
      <w:r w:rsidR="00CD2863" w:rsidRPr="00CD2863">
        <w:rPr>
          <w:lang w:val="en-US"/>
        </w:rPr>
        <w:t>Lisäsin</w:t>
      </w:r>
      <w:proofErr w:type="spellEnd"/>
      <w:r w:rsidR="00CD2863" w:rsidRPr="00CD2863">
        <w:rPr>
          <w:lang w:val="en-US"/>
        </w:rPr>
        <w:t xml:space="preserve"> </w:t>
      </w:r>
      <w:proofErr w:type="spellStart"/>
      <w:r w:rsidR="00CD2863" w:rsidRPr="00CD2863">
        <w:rPr>
          <w:lang w:val="en-US"/>
        </w:rPr>
        <w:t>uusia</w:t>
      </w:r>
      <w:proofErr w:type="spellEnd"/>
      <w:r w:rsidR="00CD2863" w:rsidRPr="00CD2863">
        <w:rPr>
          <w:lang w:val="en-US"/>
        </w:rPr>
        <w:t xml:space="preserve"> </w:t>
      </w:r>
      <w:proofErr w:type="spellStart"/>
      <w:r w:rsidR="00CD2863" w:rsidRPr="00CD2863">
        <w:rPr>
          <w:lang w:val="en-US"/>
        </w:rPr>
        <w:t>templateja</w:t>
      </w:r>
      <w:proofErr w:type="spellEnd"/>
      <w:r w:rsidR="00CD2863" w:rsidRPr="00CD2863">
        <w:rPr>
          <w:lang w:val="en-US"/>
        </w:rPr>
        <w:t xml:space="preserve"> post-add post-update posts ja r</w:t>
      </w:r>
      <w:r w:rsidR="00CD2863">
        <w:rPr>
          <w:lang w:val="en-US"/>
        </w:rPr>
        <w:t xml:space="preserve">egister. </w:t>
      </w:r>
      <w:proofErr w:type="spellStart"/>
      <w:r w:rsidR="00CD2863">
        <w:rPr>
          <w:lang w:val="en-US"/>
        </w:rPr>
        <w:t>Lisäsin</w:t>
      </w:r>
      <w:proofErr w:type="spellEnd"/>
      <w:r w:rsidR="00CD2863">
        <w:rPr>
          <w:lang w:val="en-US"/>
        </w:rPr>
        <w:t xml:space="preserve"> </w:t>
      </w:r>
      <w:proofErr w:type="spellStart"/>
      <w:r w:rsidR="00CD2863">
        <w:rPr>
          <w:lang w:val="en-US"/>
        </w:rPr>
        <w:t>niihin</w:t>
      </w:r>
      <w:proofErr w:type="spellEnd"/>
      <w:r w:rsidR="00CD2863">
        <w:rPr>
          <w:lang w:val="en-US"/>
        </w:rPr>
        <w:t xml:space="preserve"> </w:t>
      </w:r>
      <w:proofErr w:type="spellStart"/>
      <w:r w:rsidR="00CD2863">
        <w:rPr>
          <w:lang w:val="en-US"/>
        </w:rPr>
        <w:t>perus</w:t>
      </w:r>
      <w:proofErr w:type="spellEnd"/>
      <w:r w:rsidR="00CD2863">
        <w:rPr>
          <w:lang w:val="en-US"/>
        </w:rPr>
        <w:t xml:space="preserve"> </w:t>
      </w:r>
      <w:proofErr w:type="spellStart"/>
      <w:r w:rsidR="00CD2863">
        <w:rPr>
          <w:lang w:val="en-US"/>
        </w:rPr>
        <w:t>toiminnallisuudet</w:t>
      </w:r>
      <w:proofErr w:type="spellEnd"/>
      <w:r w:rsidR="00CD2863">
        <w:rPr>
          <w:lang w:val="en-US"/>
        </w:rPr>
        <w:t xml:space="preserve">. </w:t>
      </w:r>
    </w:p>
    <w:p w14:paraId="3F3812C4" w14:textId="79A096BB" w:rsidR="00CD2863" w:rsidRDefault="00CD2863" w:rsidP="002A13E1">
      <w:pPr>
        <w:pStyle w:val="Body"/>
      </w:pPr>
      <w:r w:rsidRPr="00CD2863">
        <w:t xml:space="preserve">Oli paljon ongelmia </w:t>
      </w:r>
      <w:proofErr w:type="spellStart"/>
      <w:r w:rsidRPr="00CD2863">
        <w:t>SecurityConfigin</w:t>
      </w:r>
      <w:proofErr w:type="spellEnd"/>
      <w:r w:rsidRPr="00CD2863">
        <w:t xml:space="preserve"> k</w:t>
      </w:r>
      <w:r>
        <w:t xml:space="preserve">anssa ja jatkan samasta kohtaa myöhemmin. En saanut koodia pyörimään. Otin mallia omasta </w:t>
      </w:r>
      <w:proofErr w:type="spellStart"/>
      <w:r>
        <w:t>bookstoresta</w:t>
      </w:r>
      <w:proofErr w:type="spellEnd"/>
      <w:r>
        <w:t xml:space="preserve"> sekä muista </w:t>
      </w:r>
      <w:proofErr w:type="spellStart"/>
      <w:r>
        <w:t>java</w:t>
      </w:r>
      <w:proofErr w:type="spellEnd"/>
      <w:r>
        <w:t xml:space="preserve"> projekteista ja koitin korjata sekä poistaa osia, mutta en saanut koodia toimimaan. </w:t>
      </w:r>
    </w:p>
    <w:p w14:paraId="14F9BC03" w14:textId="10947690" w:rsidR="00CD2863" w:rsidRDefault="00CD2863" w:rsidP="002A13E1">
      <w:pPr>
        <w:pStyle w:val="Body"/>
      </w:pPr>
      <w:r>
        <w:t xml:space="preserve">Koodiin jäi osa muokattava asia jonka teen myöhemmin </w:t>
      </w:r>
      <w:proofErr w:type="spellStart"/>
      <w:r>
        <w:t>esimerksiksi</w:t>
      </w:r>
      <w:proofErr w:type="spellEnd"/>
      <w:r>
        <w:t xml:space="preserve"> </w:t>
      </w:r>
      <w:proofErr w:type="spellStart"/>
      <w:r>
        <w:t>SecurityFilterChainissä</w:t>
      </w:r>
      <w:proofErr w:type="spellEnd"/>
      <w:r>
        <w:t xml:space="preserve"> </w:t>
      </w:r>
      <w:proofErr w:type="spellStart"/>
      <w:r>
        <w:t>hasRolet</w:t>
      </w:r>
      <w:proofErr w:type="spellEnd"/>
      <w:r>
        <w:t xml:space="preserve"> ovat väärin. </w:t>
      </w:r>
      <w:proofErr w:type="spellStart"/>
      <w:r>
        <w:t>Importteja</w:t>
      </w:r>
      <w:proofErr w:type="spellEnd"/>
      <w:r>
        <w:t xml:space="preserve"> on osassa paikoista laitettu turhaan. </w:t>
      </w:r>
    </w:p>
    <w:p w14:paraId="5C614082" w14:textId="1E303821" w:rsidR="00CD2863" w:rsidRDefault="00CD2863" w:rsidP="002A13E1">
      <w:pPr>
        <w:pStyle w:val="Body"/>
      </w:pPr>
      <w:r>
        <w:t>Kommentteja on jätetty työn selkeyttämiseen.</w:t>
      </w:r>
    </w:p>
    <w:p w14:paraId="1ADDACB2" w14:textId="6D2B3100" w:rsidR="00CD2863" w:rsidRPr="00CD2863" w:rsidRDefault="00CD2863" w:rsidP="002A13E1">
      <w:pPr>
        <w:pStyle w:val="Body"/>
      </w:pPr>
      <w:r>
        <w:t>Hyvin alkunainen vielä.</w:t>
      </w:r>
    </w:p>
    <w:p w14:paraId="75391F20" w14:textId="2C671325" w:rsidR="00DB6B92" w:rsidRPr="00CD2863" w:rsidRDefault="00CD2863" w:rsidP="002A13E1">
      <w:pPr>
        <w:pStyle w:val="Body"/>
      </w:pPr>
      <w:r>
        <w:t xml:space="preserve">Käytin tässä vaiheessa työn apuna </w:t>
      </w:r>
      <w:proofErr w:type="spellStart"/>
      <w:r>
        <w:t>Stackoverflowta</w:t>
      </w:r>
      <w:proofErr w:type="spellEnd"/>
      <w:r>
        <w:t xml:space="preserve">, sekä </w:t>
      </w:r>
      <w:proofErr w:type="spellStart"/>
      <w:r>
        <w:t>ChatGPTetä</w:t>
      </w:r>
      <w:proofErr w:type="spellEnd"/>
      <w:r>
        <w:t xml:space="preserve"> jos tuli ylitsepääsemättömiä </w:t>
      </w:r>
      <w:proofErr w:type="spellStart"/>
      <w:r>
        <w:t>erroreita</w:t>
      </w:r>
      <w:proofErr w:type="spellEnd"/>
      <w:r>
        <w:t>.</w:t>
      </w:r>
    </w:p>
    <w:p w14:paraId="6149F7B7" w14:textId="0DCB8284" w:rsidR="00DB6B92" w:rsidRPr="00DB6B92" w:rsidRDefault="00DB6B92" w:rsidP="002A13E1">
      <w:pPr>
        <w:pStyle w:val="Body"/>
      </w:pPr>
      <w:r w:rsidRPr="00DB6B92">
        <w:t>Työhön käytetty noin 10 tuntia tässä v</w:t>
      </w:r>
      <w:r>
        <w:t>aiheessa.</w:t>
      </w:r>
    </w:p>
    <w:sectPr w:rsidR="00DB6B92" w:rsidRPr="00DB6B92" w:rsidSect="006F62E5">
      <w:headerReference w:type="default" r:id="rId8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22D7" w14:textId="77777777" w:rsidR="007D120B" w:rsidRDefault="007D120B" w:rsidP="00850205">
      <w:pPr>
        <w:spacing w:after="0"/>
      </w:pPr>
      <w:r>
        <w:separator/>
      </w:r>
    </w:p>
  </w:endnote>
  <w:endnote w:type="continuationSeparator" w:id="0">
    <w:p w14:paraId="58D27FA8" w14:textId="77777777" w:rsidR="007D120B" w:rsidRDefault="007D120B" w:rsidP="00850205">
      <w:pPr>
        <w:spacing w:after="0"/>
      </w:pPr>
      <w:r>
        <w:continuationSeparator/>
      </w:r>
    </w:p>
  </w:endnote>
  <w:endnote w:type="continuationNotice" w:id="1">
    <w:p w14:paraId="02024C2A" w14:textId="77777777" w:rsidR="007D120B" w:rsidRDefault="007D120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EA80D" w14:textId="77777777" w:rsidR="007D120B" w:rsidRDefault="007D120B" w:rsidP="00850205">
      <w:pPr>
        <w:spacing w:after="0"/>
      </w:pPr>
      <w:r>
        <w:separator/>
      </w:r>
    </w:p>
  </w:footnote>
  <w:footnote w:type="continuationSeparator" w:id="0">
    <w:p w14:paraId="7EA04F23" w14:textId="77777777" w:rsidR="007D120B" w:rsidRDefault="007D120B" w:rsidP="00850205">
      <w:pPr>
        <w:spacing w:after="0"/>
      </w:pPr>
      <w:r>
        <w:continuationSeparator/>
      </w:r>
    </w:p>
  </w:footnote>
  <w:footnote w:type="continuationNotice" w:id="1">
    <w:p w14:paraId="5DDC4E9E" w14:textId="77777777" w:rsidR="007D120B" w:rsidRDefault="007D120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4E79" w14:textId="53241756" w:rsidR="00700F1C" w:rsidRPr="002E7EDD" w:rsidRDefault="002A13E1" w:rsidP="00F45770">
    <w:pPr>
      <w:tabs>
        <w:tab w:val="left" w:pos="5216"/>
        <w:tab w:val="left" w:pos="9129"/>
      </w:tabs>
    </w:pPr>
    <w:r>
      <w:rPr>
        <w:rStyle w:val="Syttkentt"/>
      </w:rPr>
      <w:t>Jaakko Säilynoja</w:t>
    </w:r>
    <w:r w:rsidR="00700F1C" w:rsidRPr="00084382">
      <w:tab/>
    </w:r>
    <w:r>
      <w:rPr>
        <w:rStyle w:val="Bold"/>
      </w:rPr>
      <w:t>Päiväkirja</w:t>
    </w:r>
    <w:r w:rsidR="00700F1C" w:rsidRPr="002E7EDD">
      <w:rPr>
        <w:b/>
        <w:bCs/>
      </w:rPr>
      <w:tab/>
    </w:r>
    <w:r w:rsidR="00700F1C">
      <w:fldChar w:fldCharType="begin"/>
    </w:r>
    <w:r w:rsidR="00700F1C" w:rsidRPr="002E7EDD">
      <w:instrText xml:space="preserve"> PAGE   \* MERGEFORMAT </w:instrText>
    </w:r>
    <w:r w:rsidR="00700F1C">
      <w:fldChar w:fldCharType="separate"/>
    </w:r>
    <w:r w:rsidR="00700F1C" w:rsidRPr="002E7EDD">
      <w:t>1</w:t>
    </w:r>
    <w:r w:rsidR="00700F1C">
      <w:fldChar w:fldCharType="end"/>
    </w:r>
    <w:r w:rsidR="00700F1C" w:rsidRPr="002E7EDD">
      <w:t xml:space="preserve"> (</w:t>
    </w:r>
    <w:r w:rsidR="00227046">
      <w:fldChar w:fldCharType="begin"/>
    </w:r>
    <w:r w:rsidR="00227046" w:rsidRPr="002E7EDD">
      <w:instrText xml:space="preserve"> SECTIONPAGES   \* MERGEFORMAT </w:instrText>
    </w:r>
    <w:r w:rsidR="00227046">
      <w:fldChar w:fldCharType="separate"/>
    </w:r>
    <w:r w:rsidR="00CD2863">
      <w:rPr>
        <w:noProof/>
      </w:rPr>
      <w:t>1</w:t>
    </w:r>
    <w:r w:rsidR="00227046">
      <w:rPr>
        <w:noProof/>
      </w:rPr>
      <w:fldChar w:fldCharType="end"/>
    </w:r>
    <w:r w:rsidR="00700F1C" w:rsidRPr="002E7EDD">
      <w:t>)</w:t>
    </w:r>
  </w:p>
  <w:p w14:paraId="1A7650A3" w14:textId="77777777" w:rsidR="00850205" w:rsidRPr="002E7EDD" w:rsidRDefault="007B0697" w:rsidP="00F45770">
    <w:pPr>
      <w:tabs>
        <w:tab w:val="left" w:pos="5216"/>
        <w:tab w:val="left" w:pos="9129"/>
      </w:tabs>
    </w:pPr>
    <w:r w:rsidRPr="002E7EDD">
      <w:t xml:space="preserve">Haaga-Helia </w:t>
    </w:r>
    <w:r w:rsidR="008744C3" w:rsidRPr="002E7EDD">
      <w:t>ammattikorkeakoulu</w:t>
    </w:r>
  </w:p>
  <w:p w14:paraId="4D0D88CE" w14:textId="2AC2AEE4" w:rsidR="00670E03" w:rsidRPr="000F29E4" w:rsidRDefault="002A13E1" w:rsidP="00F45770">
    <w:pPr>
      <w:tabs>
        <w:tab w:val="left" w:pos="5216"/>
        <w:tab w:val="left" w:pos="9129"/>
      </w:tabs>
      <w:rPr>
        <w:lang w:val="en-US"/>
      </w:rPr>
    </w:pPr>
    <w:r>
      <w:t>SOF003AS3A-3008</w:t>
    </w:r>
    <w:r w:rsidR="00670E03" w:rsidRPr="002E7EDD">
      <w:tab/>
    </w:r>
    <w:r w:rsidR="000F29E4">
      <w:rPr>
        <w:lang w:val="en-US"/>
      </w:rPr>
      <w:fldChar w:fldCharType="begin"/>
    </w:r>
    <w:r w:rsidR="000F29E4">
      <w:instrText xml:space="preserve"> TIME \@ "d.M.yyyy" </w:instrText>
    </w:r>
    <w:r w:rsidR="000F29E4">
      <w:rPr>
        <w:lang w:val="en-US"/>
      </w:rPr>
      <w:fldChar w:fldCharType="separate"/>
    </w:r>
    <w:r>
      <w:rPr>
        <w:noProof/>
      </w:rPr>
      <w:t>31.10</w:t>
    </w:r>
    <w:r>
      <w:rPr>
        <w:noProof/>
      </w:rPr>
      <w:t>.2023</w:t>
    </w:r>
    <w:r w:rsidR="000F29E4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uettelokappale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2114083572">
    <w:abstractNumId w:val="2"/>
  </w:num>
  <w:num w:numId="2" w16cid:durableId="2107576709">
    <w:abstractNumId w:val="3"/>
  </w:num>
  <w:num w:numId="3" w16cid:durableId="1013413717">
    <w:abstractNumId w:val="1"/>
  </w:num>
  <w:num w:numId="4" w16cid:durableId="204567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E1"/>
    <w:rsid w:val="00021EEF"/>
    <w:rsid w:val="00026E65"/>
    <w:rsid w:val="00037867"/>
    <w:rsid w:val="0004072B"/>
    <w:rsid w:val="000518FD"/>
    <w:rsid w:val="0005230A"/>
    <w:rsid w:val="000625A7"/>
    <w:rsid w:val="0006583A"/>
    <w:rsid w:val="000704E2"/>
    <w:rsid w:val="00074480"/>
    <w:rsid w:val="0007699C"/>
    <w:rsid w:val="00084382"/>
    <w:rsid w:val="000939ED"/>
    <w:rsid w:val="000A165F"/>
    <w:rsid w:val="000A3990"/>
    <w:rsid w:val="000A3B07"/>
    <w:rsid w:val="000B0BF1"/>
    <w:rsid w:val="000B5AC0"/>
    <w:rsid w:val="000C1744"/>
    <w:rsid w:val="000C2E03"/>
    <w:rsid w:val="000D186A"/>
    <w:rsid w:val="000D7599"/>
    <w:rsid w:val="000E1EBC"/>
    <w:rsid w:val="000E7180"/>
    <w:rsid w:val="000F29E4"/>
    <w:rsid w:val="000F700A"/>
    <w:rsid w:val="001018DD"/>
    <w:rsid w:val="00104F40"/>
    <w:rsid w:val="001062EF"/>
    <w:rsid w:val="00116F19"/>
    <w:rsid w:val="00117A0C"/>
    <w:rsid w:val="00120BB5"/>
    <w:rsid w:val="00122275"/>
    <w:rsid w:val="00131B8D"/>
    <w:rsid w:val="001409D3"/>
    <w:rsid w:val="00144FED"/>
    <w:rsid w:val="00151A4B"/>
    <w:rsid w:val="00157FB7"/>
    <w:rsid w:val="00183597"/>
    <w:rsid w:val="001855A5"/>
    <w:rsid w:val="00185B3E"/>
    <w:rsid w:val="00191CA9"/>
    <w:rsid w:val="001942DB"/>
    <w:rsid w:val="001A1302"/>
    <w:rsid w:val="001A474D"/>
    <w:rsid w:val="001B0334"/>
    <w:rsid w:val="001B21F2"/>
    <w:rsid w:val="001B560A"/>
    <w:rsid w:val="001D54CB"/>
    <w:rsid w:val="001E1228"/>
    <w:rsid w:val="001E2737"/>
    <w:rsid w:val="001E2984"/>
    <w:rsid w:val="001E339B"/>
    <w:rsid w:val="001F42A7"/>
    <w:rsid w:val="001F5667"/>
    <w:rsid w:val="00203DE8"/>
    <w:rsid w:val="00211024"/>
    <w:rsid w:val="00212C6F"/>
    <w:rsid w:val="00220750"/>
    <w:rsid w:val="002257C1"/>
    <w:rsid w:val="002264DB"/>
    <w:rsid w:val="00227046"/>
    <w:rsid w:val="002318A2"/>
    <w:rsid w:val="00232F32"/>
    <w:rsid w:val="002344D8"/>
    <w:rsid w:val="00235EFB"/>
    <w:rsid w:val="002403E9"/>
    <w:rsid w:val="00241A7D"/>
    <w:rsid w:val="00245C20"/>
    <w:rsid w:val="00247773"/>
    <w:rsid w:val="00253F62"/>
    <w:rsid w:val="0026240E"/>
    <w:rsid w:val="00262604"/>
    <w:rsid w:val="00262D65"/>
    <w:rsid w:val="00276853"/>
    <w:rsid w:val="002901B9"/>
    <w:rsid w:val="00293B0E"/>
    <w:rsid w:val="002A13E1"/>
    <w:rsid w:val="002A28F1"/>
    <w:rsid w:val="002A315A"/>
    <w:rsid w:val="002A76BE"/>
    <w:rsid w:val="002B454C"/>
    <w:rsid w:val="002C0C54"/>
    <w:rsid w:val="002C61FC"/>
    <w:rsid w:val="002C744E"/>
    <w:rsid w:val="002D53D3"/>
    <w:rsid w:val="002D76E4"/>
    <w:rsid w:val="002E46A6"/>
    <w:rsid w:val="002E7EDD"/>
    <w:rsid w:val="00300B16"/>
    <w:rsid w:val="00310B74"/>
    <w:rsid w:val="003129CC"/>
    <w:rsid w:val="00335373"/>
    <w:rsid w:val="00340C31"/>
    <w:rsid w:val="00362079"/>
    <w:rsid w:val="003646A5"/>
    <w:rsid w:val="00372E83"/>
    <w:rsid w:val="00395AC4"/>
    <w:rsid w:val="003A2FDC"/>
    <w:rsid w:val="003A38F4"/>
    <w:rsid w:val="003C000B"/>
    <w:rsid w:val="003C1541"/>
    <w:rsid w:val="003D4525"/>
    <w:rsid w:val="003D67A8"/>
    <w:rsid w:val="003E5FA3"/>
    <w:rsid w:val="003F16A5"/>
    <w:rsid w:val="003F6815"/>
    <w:rsid w:val="003F68CB"/>
    <w:rsid w:val="004046B7"/>
    <w:rsid w:val="00404A78"/>
    <w:rsid w:val="00415DD0"/>
    <w:rsid w:val="0042002C"/>
    <w:rsid w:val="004206AF"/>
    <w:rsid w:val="0043633D"/>
    <w:rsid w:val="00445558"/>
    <w:rsid w:val="00465AC6"/>
    <w:rsid w:val="00467CAC"/>
    <w:rsid w:val="004759E9"/>
    <w:rsid w:val="0047705C"/>
    <w:rsid w:val="004919B5"/>
    <w:rsid w:val="004936DE"/>
    <w:rsid w:val="00493DD9"/>
    <w:rsid w:val="004A28DF"/>
    <w:rsid w:val="004B3EBA"/>
    <w:rsid w:val="004C673E"/>
    <w:rsid w:val="004F1E84"/>
    <w:rsid w:val="004F6C82"/>
    <w:rsid w:val="005046DA"/>
    <w:rsid w:val="00504A88"/>
    <w:rsid w:val="005104EE"/>
    <w:rsid w:val="0051469E"/>
    <w:rsid w:val="00524267"/>
    <w:rsid w:val="0052596B"/>
    <w:rsid w:val="005269FE"/>
    <w:rsid w:val="00532B7B"/>
    <w:rsid w:val="00547F8F"/>
    <w:rsid w:val="00552EDC"/>
    <w:rsid w:val="005653E4"/>
    <w:rsid w:val="00577F51"/>
    <w:rsid w:val="00583896"/>
    <w:rsid w:val="00584932"/>
    <w:rsid w:val="00584A55"/>
    <w:rsid w:val="005A2179"/>
    <w:rsid w:val="005A6C42"/>
    <w:rsid w:val="005B3BC8"/>
    <w:rsid w:val="005C4C17"/>
    <w:rsid w:val="005D0A84"/>
    <w:rsid w:val="005E3B8F"/>
    <w:rsid w:val="005F2983"/>
    <w:rsid w:val="0061038C"/>
    <w:rsid w:val="00611C05"/>
    <w:rsid w:val="0061560B"/>
    <w:rsid w:val="00634A39"/>
    <w:rsid w:val="00636079"/>
    <w:rsid w:val="00643741"/>
    <w:rsid w:val="0064593B"/>
    <w:rsid w:val="0066088B"/>
    <w:rsid w:val="00665F66"/>
    <w:rsid w:val="00670423"/>
    <w:rsid w:val="00670E03"/>
    <w:rsid w:val="00677C96"/>
    <w:rsid w:val="006A0B59"/>
    <w:rsid w:val="006A5CE8"/>
    <w:rsid w:val="006B1C60"/>
    <w:rsid w:val="006C4A40"/>
    <w:rsid w:val="006C64D6"/>
    <w:rsid w:val="006C74D6"/>
    <w:rsid w:val="006D21A3"/>
    <w:rsid w:val="006E2B75"/>
    <w:rsid w:val="006E32C7"/>
    <w:rsid w:val="006F62E5"/>
    <w:rsid w:val="00700F1C"/>
    <w:rsid w:val="00710C48"/>
    <w:rsid w:val="00711F32"/>
    <w:rsid w:val="00712632"/>
    <w:rsid w:val="0071478E"/>
    <w:rsid w:val="007259C0"/>
    <w:rsid w:val="0072606F"/>
    <w:rsid w:val="00726EED"/>
    <w:rsid w:val="00727CF4"/>
    <w:rsid w:val="007363DF"/>
    <w:rsid w:val="00737F51"/>
    <w:rsid w:val="007476AD"/>
    <w:rsid w:val="007665B5"/>
    <w:rsid w:val="00773233"/>
    <w:rsid w:val="007872E2"/>
    <w:rsid w:val="00787DDD"/>
    <w:rsid w:val="00795A24"/>
    <w:rsid w:val="00797BEB"/>
    <w:rsid w:val="007A1C21"/>
    <w:rsid w:val="007B0697"/>
    <w:rsid w:val="007B41A7"/>
    <w:rsid w:val="007B6081"/>
    <w:rsid w:val="007D120B"/>
    <w:rsid w:val="007F4116"/>
    <w:rsid w:val="0081301E"/>
    <w:rsid w:val="00817936"/>
    <w:rsid w:val="0082330D"/>
    <w:rsid w:val="008270FB"/>
    <w:rsid w:val="008343DB"/>
    <w:rsid w:val="00836E95"/>
    <w:rsid w:val="00837696"/>
    <w:rsid w:val="0084401F"/>
    <w:rsid w:val="00850205"/>
    <w:rsid w:val="00853A21"/>
    <w:rsid w:val="00853D04"/>
    <w:rsid w:val="00856E38"/>
    <w:rsid w:val="008628F0"/>
    <w:rsid w:val="00862CC8"/>
    <w:rsid w:val="008679FC"/>
    <w:rsid w:val="008744C3"/>
    <w:rsid w:val="00897988"/>
    <w:rsid w:val="008A3184"/>
    <w:rsid w:val="008B2445"/>
    <w:rsid w:val="008D017B"/>
    <w:rsid w:val="008D253D"/>
    <w:rsid w:val="008D2A31"/>
    <w:rsid w:val="008D2F93"/>
    <w:rsid w:val="008D3C0F"/>
    <w:rsid w:val="008E4640"/>
    <w:rsid w:val="008E6B6A"/>
    <w:rsid w:val="008F23E4"/>
    <w:rsid w:val="008F54C4"/>
    <w:rsid w:val="008F5569"/>
    <w:rsid w:val="00902674"/>
    <w:rsid w:val="00904245"/>
    <w:rsid w:val="00913D88"/>
    <w:rsid w:val="009144F1"/>
    <w:rsid w:val="0092423F"/>
    <w:rsid w:val="009243E4"/>
    <w:rsid w:val="00946133"/>
    <w:rsid w:val="009467A9"/>
    <w:rsid w:val="009557A4"/>
    <w:rsid w:val="009636E7"/>
    <w:rsid w:val="00964042"/>
    <w:rsid w:val="009653BC"/>
    <w:rsid w:val="00991F88"/>
    <w:rsid w:val="009A0658"/>
    <w:rsid w:val="009B5211"/>
    <w:rsid w:val="009D0520"/>
    <w:rsid w:val="009D70DB"/>
    <w:rsid w:val="009E1E3C"/>
    <w:rsid w:val="009F3319"/>
    <w:rsid w:val="00A0411F"/>
    <w:rsid w:val="00A0478A"/>
    <w:rsid w:val="00A1016F"/>
    <w:rsid w:val="00A249B9"/>
    <w:rsid w:val="00A30931"/>
    <w:rsid w:val="00A42202"/>
    <w:rsid w:val="00A43119"/>
    <w:rsid w:val="00A579B9"/>
    <w:rsid w:val="00A641E5"/>
    <w:rsid w:val="00A666AE"/>
    <w:rsid w:val="00A70025"/>
    <w:rsid w:val="00A70187"/>
    <w:rsid w:val="00A75EC9"/>
    <w:rsid w:val="00A83B94"/>
    <w:rsid w:val="00A85147"/>
    <w:rsid w:val="00A93759"/>
    <w:rsid w:val="00A948E6"/>
    <w:rsid w:val="00AA5A4C"/>
    <w:rsid w:val="00AB52B1"/>
    <w:rsid w:val="00B00EAE"/>
    <w:rsid w:val="00B139C4"/>
    <w:rsid w:val="00B1480B"/>
    <w:rsid w:val="00B23B10"/>
    <w:rsid w:val="00B313A5"/>
    <w:rsid w:val="00B315FD"/>
    <w:rsid w:val="00B43D58"/>
    <w:rsid w:val="00B567BB"/>
    <w:rsid w:val="00B61A76"/>
    <w:rsid w:val="00B70202"/>
    <w:rsid w:val="00B81AF4"/>
    <w:rsid w:val="00B822EC"/>
    <w:rsid w:val="00B828D0"/>
    <w:rsid w:val="00B82D6E"/>
    <w:rsid w:val="00B859EA"/>
    <w:rsid w:val="00B879FB"/>
    <w:rsid w:val="00B94648"/>
    <w:rsid w:val="00B94D28"/>
    <w:rsid w:val="00B96219"/>
    <w:rsid w:val="00BA047F"/>
    <w:rsid w:val="00BA42AE"/>
    <w:rsid w:val="00BA4EB8"/>
    <w:rsid w:val="00BA7F14"/>
    <w:rsid w:val="00BB5378"/>
    <w:rsid w:val="00BC28E6"/>
    <w:rsid w:val="00BD29B7"/>
    <w:rsid w:val="00BE4C4E"/>
    <w:rsid w:val="00BF206E"/>
    <w:rsid w:val="00C050B6"/>
    <w:rsid w:val="00C0596C"/>
    <w:rsid w:val="00C167FE"/>
    <w:rsid w:val="00C37C16"/>
    <w:rsid w:val="00C532CB"/>
    <w:rsid w:val="00C57208"/>
    <w:rsid w:val="00C611D6"/>
    <w:rsid w:val="00C65B1D"/>
    <w:rsid w:val="00C83B7D"/>
    <w:rsid w:val="00C914C0"/>
    <w:rsid w:val="00C927AC"/>
    <w:rsid w:val="00CA734A"/>
    <w:rsid w:val="00CB6B93"/>
    <w:rsid w:val="00CC120B"/>
    <w:rsid w:val="00CC31B0"/>
    <w:rsid w:val="00CC583D"/>
    <w:rsid w:val="00CD1B0C"/>
    <w:rsid w:val="00CD2863"/>
    <w:rsid w:val="00CE21B8"/>
    <w:rsid w:val="00CE23D6"/>
    <w:rsid w:val="00CE61FB"/>
    <w:rsid w:val="00D0374B"/>
    <w:rsid w:val="00D04FC1"/>
    <w:rsid w:val="00D277DA"/>
    <w:rsid w:val="00D35184"/>
    <w:rsid w:val="00D46B84"/>
    <w:rsid w:val="00D654B5"/>
    <w:rsid w:val="00D66835"/>
    <w:rsid w:val="00D707D0"/>
    <w:rsid w:val="00D75712"/>
    <w:rsid w:val="00D77939"/>
    <w:rsid w:val="00D9194D"/>
    <w:rsid w:val="00DA2B54"/>
    <w:rsid w:val="00DB57D8"/>
    <w:rsid w:val="00DB5839"/>
    <w:rsid w:val="00DB6B92"/>
    <w:rsid w:val="00DB7F66"/>
    <w:rsid w:val="00DC400E"/>
    <w:rsid w:val="00DD357B"/>
    <w:rsid w:val="00DD7B5A"/>
    <w:rsid w:val="00DE03BB"/>
    <w:rsid w:val="00DF4293"/>
    <w:rsid w:val="00E25D55"/>
    <w:rsid w:val="00E3089C"/>
    <w:rsid w:val="00E34A66"/>
    <w:rsid w:val="00E3569A"/>
    <w:rsid w:val="00E40929"/>
    <w:rsid w:val="00E45E9D"/>
    <w:rsid w:val="00E625C3"/>
    <w:rsid w:val="00E632F9"/>
    <w:rsid w:val="00E663D7"/>
    <w:rsid w:val="00E730EC"/>
    <w:rsid w:val="00E746B1"/>
    <w:rsid w:val="00E86E65"/>
    <w:rsid w:val="00E87860"/>
    <w:rsid w:val="00EA1B4F"/>
    <w:rsid w:val="00EB6026"/>
    <w:rsid w:val="00EC0F48"/>
    <w:rsid w:val="00EE0FA0"/>
    <w:rsid w:val="00EE4754"/>
    <w:rsid w:val="00EE496E"/>
    <w:rsid w:val="00EF62A8"/>
    <w:rsid w:val="00F0042C"/>
    <w:rsid w:val="00F1215D"/>
    <w:rsid w:val="00F17F84"/>
    <w:rsid w:val="00F220F9"/>
    <w:rsid w:val="00F36FB3"/>
    <w:rsid w:val="00F377FD"/>
    <w:rsid w:val="00F432B1"/>
    <w:rsid w:val="00F45770"/>
    <w:rsid w:val="00F50C28"/>
    <w:rsid w:val="00F51529"/>
    <w:rsid w:val="00F53BB9"/>
    <w:rsid w:val="00F6569E"/>
    <w:rsid w:val="00F732A4"/>
    <w:rsid w:val="00FB0E3A"/>
    <w:rsid w:val="00FB4CE0"/>
    <w:rsid w:val="00FB5FDD"/>
    <w:rsid w:val="00FC27AB"/>
    <w:rsid w:val="00FE262A"/>
    <w:rsid w:val="00FE4EB7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E0152"/>
  <w15:chartTrackingRefBased/>
  <w15:docId w15:val="{975AEE5F-86F9-4478-8280-2455ADE7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</w:rPr>
  </w:style>
  <w:style w:type="paragraph" w:styleId="Otsikko1">
    <w:name w:val="heading 1"/>
    <w:basedOn w:val="Normaali"/>
    <w:next w:val="Body"/>
    <w:link w:val="Otsikko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Otsikko2">
    <w:name w:val="heading 2"/>
    <w:basedOn w:val="Normaali"/>
    <w:next w:val="Body"/>
    <w:link w:val="Otsikko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Otsikko3">
    <w:name w:val="heading 3"/>
    <w:basedOn w:val="Normaali"/>
    <w:next w:val="Body"/>
    <w:link w:val="Otsikko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Otsikko2Char">
    <w:name w:val="Otsikko 2 Char"/>
    <w:basedOn w:val="Kappaleenoletusfontti"/>
    <w:link w:val="Otsikko2"/>
    <w:uiPriority w:val="4"/>
    <w:rsid w:val="008B2445"/>
    <w:rPr>
      <w:rFonts w:ascii="Arial" w:eastAsiaTheme="majorEastAsia" w:hAnsi="Arial" w:cstheme="majorBidi"/>
      <w:szCs w:val="26"/>
    </w:rPr>
  </w:style>
  <w:style w:type="paragraph" w:styleId="Luettelokappale">
    <w:name w:val="List Paragraph"/>
    <w:basedOn w:val="Normaali"/>
    <w:uiPriority w:val="6"/>
    <w:qFormat/>
    <w:rsid w:val="00FE262A"/>
    <w:pPr>
      <w:numPr>
        <w:numId w:val="4"/>
      </w:numPr>
      <w:ind w:left="2965" w:hanging="357"/>
    </w:pPr>
  </w:style>
  <w:style w:type="table" w:styleId="TaulukkoRuudukko">
    <w:name w:val="Table Grid"/>
    <w:basedOn w:val="Normaalitaulukko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oimakas">
    <w:name w:val="Strong"/>
    <w:basedOn w:val="Kappaleenoletusfontti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0205"/>
    <w:rPr>
      <w:rFonts w:ascii="Arial" w:hAnsi="Arial"/>
    </w:rPr>
  </w:style>
  <w:style w:type="paragraph" w:styleId="Alatunniste">
    <w:name w:val="footer"/>
    <w:basedOn w:val="Normaali"/>
    <w:link w:val="Alatunniste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ali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Kappaleenoletusfontti"/>
    <w:link w:val="Body"/>
    <w:rsid w:val="00F45770"/>
    <w:rPr>
      <w:rFonts w:ascii="Arial" w:hAnsi="Arial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inviite">
    <w:name w:val="annotation reference"/>
    <w:basedOn w:val="Kappaleenoletusfontti"/>
    <w:uiPriority w:val="99"/>
    <w:semiHidden/>
    <w:unhideWhenUsed/>
    <w:rsid w:val="0058493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8493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84932"/>
    <w:rPr>
      <w:rFonts w:ascii="Arial" w:hAnsi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8493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Kuvaotsikko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Eivli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aikkamerkkiteksti">
    <w:name w:val="Placeholder Text"/>
    <w:basedOn w:val="Kappaleenoletusfontti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Kappaleenoletusfontti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Kappaleenoletusfontti"/>
    <w:uiPriority w:val="1"/>
    <w:rsid w:val="00B859EA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akko\Downloads\Harjoitustyo-template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Harjoitustyo-template (3)</Template>
  <TotalTime>235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&lt;Päivitä tämä&gt;</vt:lpstr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&lt;Päivitä tämä&gt;</dc:title>
  <dc:subject/>
  <dc:creator>Jaakko</dc:creator>
  <cp:keywords/>
  <dc:description/>
  <cp:lastModifiedBy>Säilynoja Jaakko</cp:lastModifiedBy>
  <cp:revision>1</cp:revision>
  <dcterms:created xsi:type="dcterms:W3CDTF">2023-11-02T08:43:00Z</dcterms:created>
  <dcterms:modified xsi:type="dcterms:W3CDTF">2023-11-02T12:38:00Z</dcterms:modified>
</cp:coreProperties>
</file>